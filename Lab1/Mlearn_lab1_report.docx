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3814" w14:textId="77777777" w:rsidR="004679A0" w:rsidRDefault="004679A0" w:rsidP="004679A0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>
        <w:rPr>
          <w:b/>
          <w:color w:val="365F91"/>
          <w:sz w:val="28"/>
          <w:szCs w:val="28"/>
          <w:lang w:val="en-GB"/>
        </w:rPr>
        <w:t xml:space="preserve"> FROM DATA</w:t>
      </w:r>
    </w:p>
    <w:p w14:paraId="447C1D6F" w14:textId="77777777" w:rsidR="00E67291" w:rsidRPr="009164EE" w:rsidRDefault="00E67291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68821126" w14:textId="77777777" w:rsidR="00870416" w:rsidRPr="009164EE" w:rsidRDefault="00870416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60D8D93C" w14:textId="77777777" w:rsidR="009254DA" w:rsidRPr="009164EE" w:rsidRDefault="00284244" w:rsidP="0010349B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9254DA" w:rsidRPr="009164EE">
        <w:rPr>
          <w:b/>
          <w:color w:val="365F91"/>
          <w:sz w:val="28"/>
          <w:szCs w:val="28"/>
          <w:lang w:val="en-GB"/>
        </w:rPr>
        <w:t xml:space="preserve">Lab Session </w:t>
      </w:r>
      <w:r w:rsidR="005A0F10" w:rsidRPr="009164EE">
        <w:rPr>
          <w:b/>
          <w:color w:val="365F91"/>
          <w:sz w:val="28"/>
          <w:szCs w:val="28"/>
          <w:lang w:val="en-GB"/>
        </w:rPr>
        <w:t>1</w:t>
      </w:r>
      <w:r w:rsidR="009254DA" w:rsidRPr="009164EE">
        <w:rPr>
          <w:b/>
          <w:color w:val="365F91"/>
          <w:sz w:val="28"/>
          <w:szCs w:val="28"/>
          <w:lang w:val="en-GB"/>
        </w:rPr>
        <w:t xml:space="preserve"> – </w:t>
      </w:r>
      <w:r w:rsidR="005A0F10" w:rsidRPr="009164EE">
        <w:rPr>
          <w:b/>
          <w:color w:val="365F91"/>
          <w:sz w:val="28"/>
          <w:szCs w:val="28"/>
          <w:lang w:val="en-GB"/>
        </w:rPr>
        <w:t>MAP and Gaussian data</w:t>
      </w:r>
    </w:p>
    <w:p w14:paraId="7A12CB5A" w14:textId="77777777" w:rsidR="005A0F10" w:rsidRPr="009164EE" w:rsidRDefault="005A0F10" w:rsidP="0010349B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9164EE">
        <w:rPr>
          <w:b/>
          <w:color w:val="365F91"/>
          <w:sz w:val="28"/>
          <w:szCs w:val="28"/>
          <w:lang w:val="en-GB"/>
        </w:rPr>
        <w:t>Classification criteria based on maximizing posterior probability</w:t>
      </w:r>
    </w:p>
    <w:p w14:paraId="3E1045DD" w14:textId="77777777" w:rsidR="005A0F10" w:rsidRPr="009164EE" w:rsidRDefault="005A0F10" w:rsidP="0010349B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</w:p>
    <w:p w14:paraId="11550708" w14:textId="77777777" w:rsidR="0029639F" w:rsidRDefault="0029639F" w:rsidP="0029639F">
      <w:pPr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Names:</w:t>
      </w:r>
    </w:p>
    <w:p w14:paraId="1881C210" w14:textId="77777777" w:rsidR="0029639F" w:rsidRPr="005A5D7C" w:rsidRDefault="0029639F" w:rsidP="0029639F">
      <w:pPr>
        <w:rPr>
          <w:lang w:val="en-GB"/>
        </w:rPr>
      </w:pPr>
    </w:p>
    <w:p w14:paraId="44FEA38C" w14:textId="77777777" w:rsidR="0029639F" w:rsidRPr="005A5D7C" w:rsidRDefault="0029639F" w:rsidP="0029639F">
      <w:pPr>
        <w:rPr>
          <w:lang w:val="en-GB"/>
        </w:rPr>
      </w:pPr>
    </w:p>
    <w:p w14:paraId="77D5137D" w14:textId="77777777" w:rsidR="0029639F" w:rsidRPr="005A5D7C" w:rsidRDefault="0029639F" w:rsidP="0029639F">
      <w:pPr>
        <w:pStyle w:val="Prrafodelista"/>
        <w:rPr>
          <w:rFonts w:eastAsia="Times New Roman" w:cs="Calibri"/>
          <w:lang w:val="en-GB" w:eastAsia="es-ES"/>
        </w:rPr>
      </w:pPr>
    </w:p>
    <w:p w14:paraId="44599640" w14:textId="77777777" w:rsidR="0029639F" w:rsidRPr="005A5D7C" w:rsidRDefault="0029639F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bookmarkStart w:id="0" w:name="_Toc522006661"/>
      <w:r w:rsidRPr="005A5D7C">
        <w:rPr>
          <w:lang w:val="en-GB"/>
        </w:rPr>
        <w:t>Instructions</w:t>
      </w:r>
      <w:bookmarkEnd w:id="0"/>
    </w:p>
    <w:p w14:paraId="3BE5E832" w14:textId="77777777" w:rsidR="000279A0" w:rsidRPr="00F004A2" w:rsidRDefault="000279A0" w:rsidP="000279A0">
      <w:pPr>
        <w:rPr>
          <w:lang w:val="en-GB"/>
        </w:rPr>
      </w:pPr>
      <w:r w:rsidRPr="00F004A2">
        <w:rPr>
          <w:lang w:val="en-GB"/>
        </w:rPr>
        <w:t xml:space="preserve">Handling your work: </w:t>
      </w:r>
    </w:p>
    <w:p w14:paraId="40A2D541" w14:textId="77777777" w:rsidR="00672768" w:rsidRPr="00672768" w:rsidRDefault="000279A0" w:rsidP="00672768">
      <w:pPr>
        <w:pStyle w:val="Prrafodelista"/>
        <w:numPr>
          <w:ilvl w:val="0"/>
          <w:numId w:val="14"/>
        </w:numPr>
        <w:rPr>
          <w:lang w:val="en-GB"/>
        </w:rPr>
      </w:pPr>
      <w:r w:rsidRPr="00F004A2">
        <w:rPr>
          <w:lang w:val="en-GB"/>
        </w:rPr>
        <w:t>Answer the questions in th</w:t>
      </w:r>
      <w:r>
        <w:rPr>
          <w:lang w:val="en-GB"/>
        </w:rPr>
        <w:t>is document with the name</w:t>
      </w:r>
      <w:r w:rsidR="00672768">
        <w:rPr>
          <w:lang w:val="en-GB"/>
        </w:rPr>
        <w:t xml:space="preserve"> </w:t>
      </w:r>
      <w:r w:rsidRPr="00E06344">
        <w:rPr>
          <w:b/>
          <w:bCs/>
          <w:lang w:val="en-GB"/>
        </w:rPr>
        <w:t>Mlearn_Lab</w:t>
      </w:r>
      <w:r>
        <w:rPr>
          <w:b/>
          <w:bCs/>
          <w:lang w:val="en-GB"/>
        </w:rPr>
        <w:t>1</w:t>
      </w:r>
      <w:r w:rsidRPr="00E06344">
        <w:rPr>
          <w:b/>
          <w:bCs/>
          <w:lang w:val="en-GB"/>
        </w:rPr>
        <w:t>_report_</w:t>
      </w:r>
      <w:r w:rsidR="00DD4465">
        <w:rPr>
          <w:b/>
          <w:bCs/>
          <w:lang w:val="en-GB"/>
        </w:rPr>
        <w:t>team_surnames</w:t>
      </w:r>
      <w:r w:rsidRPr="00E06344">
        <w:rPr>
          <w:b/>
          <w:bCs/>
          <w:lang w:val="en-GB"/>
        </w:rPr>
        <w:t>.</w:t>
      </w:r>
      <w:r>
        <w:rPr>
          <w:b/>
          <w:bCs/>
          <w:lang w:val="en-GB"/>
        </w:rPr>
        <w:t>doc</w:t>
      </w:r>
    </w:p>
    <w:p w14:paraId="6EF78FCB" w14:textId="77777777" w:rsidR="003F20DC" w:rsidRPr="009164EE" w:rsidRDefault="003F20DC" w:rsidP="000A26E6">
      <w:pPr>
        <w:rPr>
          <w:color w:val="365F91"/>
          <w:sz w:val="28"/>
          <w:szCs w:val="28"/>
          <w:lang w:val="en-GB"/>
        </w:rPr>
      </w:pPr>
    </w:p>
    <w:p w14:paraId="2A54537C" w14:textId="77777777" w:rsidR="009455B1" w:rsidRPr="009164EE" w:rsidRDefault="008941BD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</w:p>
    <w:p w14:paraId="001395E4" w14:textId="77777777" w:rsidR="00201E7D" w:rsidRPr="009164EE" w:rsidRDefault="00201E7D" w:rsidP="00201E7D">
      <w:pPr>
        <w:rPr>
          <w:lang w:val="en-GB"/>
        </w:rPr>
      </w:pPr>
    </w:p>
    <w:p w14:paraId="0A69F724" w14:textId="39E70CA2" w:rsidR="00170538" w:rsidRPr="00860035" w:rsidRDefault="00860035" w:rsidP="00170538">
      <w:pPr>
        <w:jc w:val="both"/>
        <w:rPr>
          <w:lang w:val="en-GB"/>
        </w:rPr>
      </w:pPr>
      <w:r>
        <w:rPr>
          <w:lang w:val="en-GB"/>
        </w:rPr>
        <w:t xml:space="preserve">Q1: </w:t>
      </w:r>
      <w:r w:rsidR="00694CDB">
        <w:rPr>
          <w:lang w:val="en-GB"/>
        </w:rPr>
        <w:t>Derive the expression for</w:t>
      </w:r>
      <w:r w:rsidR="00AB2749" w:rsidRPr="00860035">
        <w:rPr>
          <w:lang w:val="en-GB"/>
        </w:rPr>
        <w:t xml:space="preserve"> the eigenvalues of the matrix </w:t>
      </w:r>
      <w:r w:rsidR="00F35238" w:rsidRPr="00EA3FDF">
        <w:rPr>
          <w:noProof/>
          <w:position w:val="-30"/>
          <w:lang w:val="en-GB"/>
        </w:rPr>
        <w:object w:dxaOrig="1600" w:dyaOrig="720" w14:anchorId="2A6BE9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in;height:33.1pt;mso-width-percent:0;mso-height-percent:0;mso-width-percent:0;mso-height-percent:0" o:ole="">
            <v:imagedata r:id="rId8" o:title=""/>
          </v:shape>
          <o:OLEObject Type="Embed" ProgID="Equation.DSMT4" ShapeID="_x0000_i1027" DrawAspect="Content" ObjectID="_1757060788" r:id="rId9"/>
        </w:object>
      </w:r>
      <w:r w:rsidR="00AB2749" w:rsidRPr="00860035">
        <w:rPr>
          <w:lang w:val="en-GB"/>
        </w:rPr>
        <w:t xml:space="preserve"> as a function of the </w:t>
      </w:r>
      <w:r w:rsidR="007D0499" w:rsidRPr="00860035">
        <w:rPr>
          <w:lang w:val="en-GB"/>
        </w:rPr>
        <w:t>parameters</w:t>
      </w:r>
      <w:r w:rsidR="00AB2749" w:rsidRPr="00860035">
        <w:rPr>
          <w:lang w:val="en-GB"/>
        </w:rPr>
        <w:t xml:space="preserve"> </w:t>
      </w:r>
      <w:r w:rsidR="00F35238" w:rsidRPr="00EA3FDF">
        <w:rPr>
          <w:noProof/>
          <w:position w:val="-10"/>
          <w:lang w:val="en-GB"/>
        </w:rPr>
        <w:object w:dxaOrig="240" w:dyaOrig="260" w14:anchorId="62AC3E67">
          <v:shape id="_x0000_i1026" type="#_x0000_t75" alt="" style="width:12.95pt;height:12.9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757060789" r:id="rId11"/>
        </w:object>
      </w:r>
      <w:r w:rsidR="00AB2749" w:rsidRPr="00860035">
        <w:rPr>
          <w:lang w:val="en-GB"/>
        </w:rPr>
        <w:t xml:space="preserve"> and </w:t>
      </w:r>
      <w:r w:rsidR="00F35238" w:rsidRPr="00EA3FDF">
        <w:rPr>
          <w:noProof/>
          <w:position w:val="-6"/>
          <w:lang w:val="en-GB"/>
        </w:rPr>
        <w:object w:dxaOrig="320" w:dyaOrig="320" w14:anchorId="11A24A30">
          <v:shape id="_x0000_i1025" type="#_x0000_t75" alt="" style="width:12.95pt;height:12.95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757060790" r:id="rId13"/>
        </w:object>
      </w:r>
      <w:r w:rsidR="00A05FB1">
        <w:rPr>
          <w:noProof/>
          <w:lang w:val="en-GB"/>
        </w:rPr>
        <w:t>. (edit equations or solve by hand and scan and insert an image with the solution)</w:t>
      </w:r>
    </w:p>
    <w:p w14:paraId="1E3AD31C" w14:textId="77777777" w:rsidR="00416383" w:rsidRPr="009164EE" w:rsidRDefault="00416383" w:rsidP="00416383">
      <w:pPr>
        <w:rPr>
          <w:lang w:val="en-GB"/>
        </w:rPr>
      </w:pPr>
    </w:p>
    <w:p w14:paraId="098BE270" w14:textId="77777777" w:rsidR="006E3AE8" w:rsidRPr="009164EE" w:rsidRDefault="006E3AE8" w:rsidP="0010349B">
      <w:pPr>
        <w:widowControl w:val="0"/>
        <w:spacing w:before="120"/>
        <w:jc w:val="both"/>
        <w:outlineLvl w:val="0"/>
        <w:rPr>
          <w:rStyle w:val="hps"/>
          <w:lang w:val="en-GB"/>
        </w:rPr>
      </w:pPr>
    </w:p>
    <w:p w14:paraId="567A96C3" w14:textId="7D3F8673" w:rsidR="00F54910" w:rsidRDefault="000A2BE1" w:rsidP="00764832">
      <w:pPr>
        <w:rPr>
          <w:lang w:val="en-GB"/>
        </w:rPr>
      </w:pPr>
      <w:r>
        <w:rPr>
          <w:lang w:val="en-GB"/>
        </w:rPr>
        <w:t>Q</w:t>
      </w:r>
      <w:r w:rsidR="00EA10F5">
        <w:rPr>
          <w:lang w:val="en-GB"/>
        </w:rPr>
        <w:t>2</w:t>
      </w:r>
      <w:r w:rsidR="00F54910">
        <w:rPr>
          <w:lang w:val="en-GB"/>
        </w:rPr>
        <w:t>. Create a table including error probabilities obtained by the linear classifier (LC) and error probabilities obtained by the quadratic classifier (QC), for each SNR value</w:t>
      </w:r>
      <w:r w:rsidR="00694CDB">
        <w:rPr>
          <w:lang w:val="en-GB"/>
        </w:rPr>
        <w:t xml:space="preserve"> on the test set</w:t>
      </w:r>
      <w:r w:rsidR="00F54910">
        <w:rPr>
          <w:lang w:val="en-GB"/>
        </w:rPr>
        <w:t>. Discuss the results.</w:t>
      </w:r>
    </w:p>
    <w:p w14:paraId="37F699E5" w14:textId="77777777" w:rsidR="0029639F" w:rsidRDefault="0029639F" w:rsidP="00764832">
      <w:pPr>
        <w:rPr>
          <w:lang w:val="en-GB"/>
        </w:rPr>
      </w:pPr>
    </w:p>
    <w:tbl>
      <w:tblPr>
        <w:tblStyle w:val="Tablaconcuadrcula"/>
        <w:tblW w:w="6720" w:type="dxa"/>
        <w:tblInd w:w="534" w:type="dxa"/>
        <w:tblLook w:val="04A0" w:firstRow="1" w:lastRow="0" w:firstColumn="1" w:lastColumn="0" w:noHBand="0" w:noVBand="1"/>
      </w:tblPr>
      <w:tblGrid>
        <w:gridCol w:w="1168"/>
        <w:gridCol w:w="1388"/>
        <w:gridCol w:w="1388"/>
        <w:gridCol w:w="1388"/>
        <w:gridCol w:w="1388"/>
      </w:tblGrid>
      <w:tr w:rsidR="0029639F" w14:paraId="6DD2DC4F" w14:textId="77777777" w:rsidTr="0029639F">
        <w:trPr>
          <w:trHeight w:val="250"/>
        </w:trPr>
        <w:tc>
          <w:tcPr>
            <w:tcW w:w="1168" w:type="dxa"/>
            <w:vAlign w:val="center"/>
          </w:tcPr>
          <w:p w14:paraId="0A7AC4FB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14:paraId="22E37C0B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29639F">
              <w:rPr>
                <w:rFonts w:asciiTheme="minorHAnsi" w:hAnsiTheme="minorHAnsi" w:cs="Times New Roman"/>
                <w:sz w:val="20"/>
                <w:szCs w:val="20"/>
              </w:rPr>
              <w:t>3 dB</w:t>
            </w:r>
          </w:p>
        </w:tc>
        <w:tc>
          <w:tcPr>
            <w:tcW w:w="1388" w:type="dxa"/>
            <w:vAlign w:val="center"/>
          </w:tcPr>
          <w:p w14:paraId="0C1A87F1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29639F">
              <w:rPr>
                <w:rFonts w:asciiTheme="minorHAnsi" w:hAnsiTheme="minorHAnsi" w:cs="Times New Roman"/>
                <w:sz w:val="20"/>
                <w:szCs w:val="20"/>
              </w:rPr>
              <w:t>0 dB</w:t>
            </w:r>
          </w:p>
        </w:tc>
        <w:tc>
          <w:tcPr>
            <w:tcW w:w="1388" w:type="dxa"/>
            <w:vAlign w:val="center"/>
          </w:tcPr>
          <w:p w14:paraId="70DDE923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29639F">
              <w:rPr>
                <w:rFonts w:asciiTheme="minorHAnsi" w:hAnsiTheme="minorHAnsi" w:cs="Times New Roman"/>
                <w:sz w:val="20"/>
                <w:szCs w:val="20"/>
              </w:rPr>
              <w:t>-3 dB</w:t>
            </w:r>
          </w:p>
        </w:tc>
        <w:tc>
          <w:tcPr>
            <w:tcW w:w="1388" w:type="dxa"/>
            <w:vAlign w:val="center"/>
          </w:tcPr>
          <w:p w14:paraId="0C45D396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29639F">
              <w:rPr>
                <w:rFonts w:asciiTheme="minorHAnsi" w:hAnsiTheme="minorHAnsi" w:cs="Times New Roman"/>
                <w:sz w:val="20"/>
                <w:szCs w:val="20"/>
              </w:rPr>
              <w:t>-10 dB</w:t>
            </w:r>
          </w:p>
        </w:tc>
      </w:tr>
      <w:tr w:rsidR="0029639F" w14:paraId="153CE39B" w14:textId="77777777" w:rsidTr="0029639F">
        <w:trPr>
          <w:trHeight w:val="250"/>
        </w:trPr>
        <w:tc>
          <w:tcPr>
            <w:tcW w:w="1168" w:type="dxa"/>
            <w:vAlign w:val="center"/>
          </w:tcPr>
          <w:p w14:paraId="4D5AB317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29639F">
              <w:rPr>
                <w:rFonts w:asciiTheme="minorHAnsi" w:hAnsiTheme="minorHAnsi" w:cs="Times New Roman"/>
                <w:sz w:val="20"/>
                <w:szCs w:val="20"/>
              </w:rPr>
              <w:t>LC</w:t>
            </w:r>
          </w:p>
        </w:tc>
        <w:tc>
          <w:tcPr>
            <w:tcW w:w="1388" w:type="dxa"/>
            <w:vAlign w:val="center"/>
          </w:tcPr>
          <w:p w14:paraId="2B9564E1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14:paraId="1D4BD851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14:paraId="01B66755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14:paraId="4DA6DB6E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29639F" w14:paraId="14832A13" w14:textId="77777777" w:rsidTr="0029639F">
        <w:trPr>
          <w:trHeight w:val="250"/>
        </w:trPr>
        <w:tc>
          <w:tcPr>
            <w:tcW w:w="1168" w:type="dxa"/>
            <w:vAlign w:val="center"/>
          </w:tcPr>
          <w:p w14:paraId="5BF47737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29639F">
              <w:rPr>
                <w:rFonts w:asciiTheme="minorHAnsi" w:hAnsiTheme="minorHAnsi" w:cs="Times New Roman"/>
                <w:sz w:val="20"/>
                <w:szCs w:val="20"/>
              </w:rPr>
              <w:t>QC</w:t>
            </w:r>
          </w:p>
        </w:tc>
        <w:tc>
          <w:tcPr>
            <w:tcW w:w="1388" w:type="dxa"/>
            <w:vAlign w:val="center"/>
          </w:tcPr>
          <w:p w14:paraId="4C8E64E0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14:paraId="0DC0D4CC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14:paraId="39B04D68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14:paraId="3B966A92" w14:textId="77777777" w:rsidR="0029639F" w:rsidRPr="0029639F" w:rsidRDefault="0029639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</w:tbl>
    <w:p w14:paraId="06F1D5E0" w14:textId="77777777" w:rsidR="00F54910" w:rsidRDefault="00F54910" w:rsidP="00764832"/>
    <w:p w14:paraId="06A6A3FB" w14:textId="294AED85" w:rsidR="005B4B4E" w:rsidRDefault="000A2BE1" w:rsidP="005B4B4E">
      <w:r>
        <w:t>Q</w:t>
      </w:r>
      <w:r w:rsidR="00EA10F5">
        <w:t>3</w:t>
      </w:r>
      <w:r w:rsidR="00F54910">
        <w:t>. Include in the report</w:t>
      </w:r>
      <w:r w:rsidR="00574B0A">
        <w:t xml:space="preserve"> the confusion matrices</w:t>
      </w:r>
      <w:r w:rsidR="00F54910">
        <w:t xml:space="preserve"> obtained for SNR=-10db and SNR=-3dB</w:t>
      </w:r>
      <w:r w:rsidR="005A1B1C">
        <w:t xml:space="preserve"> and the two classifiers</w:t>
      </w:r>
      <w:r w:rsidR="00694CDB">
        <w:t xml:space="preserve"> </w:t>
      </w:r>
      <w:r w:rsidR="00694CDB">
        <w:rPr>
          <w:lang w:val="en-GB"/>
        </w:rPr>
        <w:t>on the test set</w:t>
      </w:r>
      <w:r w:rsidR="00F54910">
        <w:t>. Discuss the results.</w:t>
      </w:r>
    </w:p>
    <w:p w14:paraId="41ED911A" w14:textId="77777777" w:rsidR="005B4B4E" w:rsidRPr="005B4B4E" w:rsidRDefault="005B4B4E" w:rsidP="005B4B4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194"/>
        <w:gridCol w:w="2633"/>
        <w:gridCol w:w="2693"/>
      </w:tblGrid>
      <w:tr w:rsidR="005B4B4E" w14:paraId="699F0F29" w14:textId="77777777" w:rsidTr="00D056F0">
        <w:tc>
          <w:tcPr>
            <w:tcW w:w="1194" w:type="dxa"/>
            <w:vAlign w:val="center"/>
          </w:tcPr>
          <w:p w14:paraId="51E45FC5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2633" w:type="dxa"/>
            <w:vAlign w:val="center"/>
          </w:tcPr>
          <w:p w14:paraId="413AF3CA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-3 dB</w:t>
            </w:r>
          </w:p>
        </w:tc>
        <w:tc>
          <w:tcPr>
            <w:tcW w:w="2693" w:type="dxa"/>
            <w:vAlign w:val="center"/>
          </w:tcPr>
          <w:p w14:paraId="0DA76374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-10 dB</w:t>
            </w:r>
          </w:p>
        </w:tc>
      </w:tr>
      <w:tr w:rsidR="005B4B4E" w14:paraId="6D5DC83C" w14:textId="77777777" w:rsidTr="00D056F0">
        <w:tc>
          <w:tcPr>
            <w:tcW w:w="1194" w:type="dxa"/>
            <w:vAlign w:val="center"/>
          </w:tcPr>
          <w:p w14:paraId="161596AD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LC</w:t>
            </w:r>
          </w:p>
        </w:tc>
        <w:tc>
          <w:tcPr>
            <w:tcW w:w="2633" w:type="dxa"/>
            <w:vAlign w:val="center"/>
          </w:tcPr>
          <w:p w14:paraId="55422B36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6809194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5B4B4E" w14:paraId="4EFB88EB" w14:textId="77777777" w:rsidTr="00D056F0">
        <w:tc>
          <w:tcPr>
            <w:tcW w:w="1194" w:type="dxa"/>
            <w:vAlign w:val="center"/>
          </w:tcPr>
          <w:p w14:paraId="41D78E19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QC</w:t>
            </w:r>
          </w:p>
        </w:tc>
        <w:tc>
          <w:tcPr>
            <w:tcW w:w="2633" w:type="dxa"/>
            <w:vAlign w:val="center"/>
          </w:tcPr>
          <w:p w14:paraId="057328EE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DF5EFC1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</w:tbl>
    <w:p w14:paraId="22C075FE" w14:textId="77777777" w:rsidR="00F54910" w:rsidRDefault="00F54910" w:rsidP="00764832"/>
    <w:p w14:paraId="4C7B43D9" w14:textId="61E33F70" w:rsidR="00574B0A" w:rsidRDefault="000A2BE1" w:rsidP="00574B0A">
      <w:r>
        <w:t>Q</w:t>
      </w:r>
      <w:r w:rsidR="00EA10F5">
        <w:t>4</w:t>
      </w:r>
      <w:r w:rsidR="00574B0A">
        <w:t>. Include in the report the ROC curves obtained for SNR=-10db and SNR=-3dB</w:t>
      </w:r>
      <w:r w:rsidR="005A1B1C">
        <w:t xml:space="preserve"> and the two classifiers</w:t>
      </w:r>
      <w:r w:rsidR="00694CDB">
        <w:t xml:space="preserve"> </w:t>
      </w:r>
      <w:r w:rsidR="00694CDB">
        <w:rPr>
          <w:lang w:val="en-GB"/>
        </w:rPr>
        <w:t>on the test set</w:t>
      </w:r>
      <w:r w:rsidR="00574B0A">
        <w:t>. Discuss the results.</w:t>
      </w:r>
    </w:p>
    <w:p w14:paraId="2FE6CCFA" w14:textId="77777777" w:rsidR="005B4B4E" w:rsidRPr="005B4B4E" w:rsidRDefault="005B4B4E" w:rsidP="005B4B4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194"/>
        <w:gridCol w:w="2633"/>
        <w:gridCol w:w="2693"/>
      </w:tblGrid>
      <w:tr w:rsidR="005B4B4E" w14:paraId="47AC77E1" w14:textId="77777777" w:rsidTr="00D056F0">
        <w:tc>
          <w:tcPr>
            <w:tcW w:w="1194" w:type="dxa"/>
            <w:vAlign w:val="center"/>
          </w:tcPr>
          <w:p w14:paraId="445250F0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2633" w:type="dxa"/>
            <w:vAlign w:val="center"/>
          </w:tcPr>
          <w:p w14:paraId="24F7D0EB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-3 dB</w:t>
            </w:r>
          </w:p>
        </w:tc>
        <w:tc>
          <w:tcPr>
            <w:tcW w:w="2693" w:type="dxa"/>
            <w:vAlign w:val="center"/>
          </w:tcPr>
          <w:p w14:paraId="52169705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-10 dB</w:t>
            </w:r>
          </w:p>
        </w:tc>
      </w:tr>
      <w:tr w:rsidR="005B4B4E" w14:paraId="4D1350B8" w14:textId="77777777" w:rsidTr="00D056F0">
        <w:tc>
          <w:tcPr>
            <w:tcW w:w="1194" w:type="dxa"/>
            <w:vAlign w:val="center"/>
          </w:tcPr>
          <w:p w14:paraId="3E7FBD24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LC</w:t>
            </w:r>
          </w:p>
        </w:tc>
        <w:tc>
          <w:tcPr>
            <w:tcW w:w="2633" w:type="dxa"/>
            <w:vAlign w:val="center"/>
          </w:tcPr>
          <w:p w14:paraId="4587F614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BF83B9B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5B4B4E" w14:paraId="01F07B77" w14:textId="77777777" w:rsidTr="00D056F0">
        <w:tc>
          <w:tcPr>
            <w:tcW w:w="1194" w:type="dxa"/>
            <w:vAlign w:val="center"/>
          </w:tcPr>
          <w:p w14:paraId="790C9182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QC</w:t>
            </w:r>
          </w:p>
        </w:tc>
        <w:tc>
          <w:tcPr>
            <w:tcW w:w="2633" w:type="dxa"/>
            <w:vAlign w:val="center"/>
          </w:tcPr>
          <w:p w14:paraId="7237334A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AB7A2E1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</w:tbl>
    <w:p w14:paraId="01BD4306" w14:textId="77777777" w:rsidR="005B4B4E" w:rsidRDefault="005B4B4E" w:rsidP="005B4B4E"/>
    <w:p w14:paraId="54C0F8E6" w14:textId="77777777" w:rsidR="00574B0A" w:rsidRDefault="00574B0A" w:rsidP="00764832"/>
    <w:p w14:paraId="428B5261" w14:textId="77777777" w:rsidR="009D3C10" w:rsidRDefault="009D3C10" w:rsidP="009D3C10">
      <w:r>
        <w:t xml:space="preserve">Q5. Compute the </w:t>
      </w:r>
      <w:proofErr w:type="spellStart"/>
      <w:r>
        <w:t>Mahalanobis</w:t>
      </w:r>
      <w:proofErr w:type="spellEnd"/>
      <w:r>
        <w:t xml:space="preserve"> distance between the two classes on the test set for SNR= 3, 0, -3,-10 </w:t>
      </w:r>
      <w:proofErr w:type="spellStart"/>
      <w:r>
        <w:t>dB.</w:t>
      </w:r>
      <w:proofErr w:type="spellEnd"/>
      <w:r>
        <w:t xml:space="preserve"> Compare the results. Explain why the result differs depending on the order of the parameters.</w:t>
      </w:r>
    </w:p>
    <w:p w14:paraId="0E09530C" w14:textId="77777777" w:rsidR="00A32AA1" w:rsidRPr="00812BBB" w:rsidRDefault="00A32AA1" w:rsidP="00A32AA1"/>
    <w:p w14:paraId="16C3B107" w14:textId="77777777" w:rsidR="005B4B4E" w:rsidRPr="00812BBB" w:rsidRDefault="005B4B4E" w:rsidP="00A32AA1"/>
    <w:p w14:paraId="6C6B1FD3" w14:textId="77777777" w:rsidR="005B4B4E" w:rsidRPr="00812BBB" w:rsidRDefault="005B4B4E" w:rsidP="00A32AA1"/>
    <w:p w14:paraId="64B0CA07" w14:textId="77777777" w:rsidR="005B4B4E" w:rsidRPr="00A32AA1" w:rsidRDefault="005B4B4E" w:rsidP="005B4B4E">
      <w:pPr>
        <w:jc w:val="both"/>
        <w:rPr>
          <w:b/>
          <w:u w:val="single"/>
        </w:rPr>
      </w:pPr>
      <w:r w:rsidRPr="00A32AA1">
        <w:rPr>
          <w:b/>
          <w:u w:val="single"/>
        </w:rPr>
        <w:t xml:space="preserve">QPSK and covariances of all classes </w:t>
      </w:r>
      <w:r>
        <w:rPr>
          <w:b/>
          <w:u w:val="single"/>
        </w:rPr>
        <w:t>identical but arbitrary (case 2</w:t>
      </w:r>
      <w:r w:rsidRPr="00A32AA1">
        <w:rPr>
          <w:b/>
          <w:u w:val="single"/>
        </w:rPr>
        <w:t>)</w:t>
      </w:r>
    </w:p>
    <w:p w14:paraId="6D43496E" w14:textId="77777777" w:rsidR="005B4B4E" w:rsidRPr="005B4B4E" w:rsidRDefault="005B4B4E" w:rsidP="00A32AA1"/>
    <w:p w14:paraId="3F10864A" w14:textId="77777777" w:rsidR="00A32AA1" w:rsidRPr="000A2BE1" w:rsidRDefault="00A32AA1" w:rsidP="00A32AA1"/>
    <w:p w14:paraId="77FC985A" w14:textId="6A70ED60" w:rsidR="000A2BE1" w:rsidRDefault="000A2BE1" w:rsidP="00A32AA1">
      <w:r w:rsidRPr="000A2BE1">
        <w:t>Q</w:t>
      </w:r>
      <w:r w:rsidR="00EA10F5">
        <w:t>6</w:t>
      </w:r>
      <w:r>
        <w:t xml:space="preserve">. Include the scatter plot, decision boundary, confusion matrices and error probabilities obtained using the linear classifier (LC) and the quadratic classifier (QC) for </w:t>
      </w:r>
      <w:r w:rsidRPr="009200D6">
        <w:rPr>
          <w:rFonts w:ascii="Symbol" w:hAnsi="Symbol"/>
          <w:i/>
        </w:rPr>
        <w:t></w:t>
      </w:r>
      <w:r>
        <w:rPr>
          <w:rFonts w:ascii="Symbol" w:hAnsi="Symbol"/>
          <w:i/>
        </w:rPr>
        <w:t></w:t>
      </w:r>
      <w:r w:rsidRPr="000A2BE1">
        <w:rPr>
          <w:rFonts w:ascii="Times New Roman" w:hAnsi="Times New Roman"/>
        </w:rPr>
        <w:t>= 0</w:t>
      </w:r>
      <w:r>
        <w:t>. Compare the metrics for the two classifiers and discuss the results.</w:t>
      </w:r>
    </w:p>
    <w:p w14:paraId="306D9BDF" w14:textId="77777777" w:rsidR="000A2BE1" w:rsidRDefault="000A2BE1" w:rsidP="00A32AA1"/>
    <w:p w14:paraId="7801987E" w14:textId="1AE0651E" w:rsidR="00437167" w:rsidRDefault="000A2BE1" w:rsidP="00437167">
      <w:r>
        <w:t>Q</w:t>
      </w:r>
      <w:r w:rsidR="00EA10F5">
        <w:t>7</w:t>
      </w:r>
      <w:r>
        <w:t>. Repeat the previous analysis (Q</w:t>
      </w:r>
      <w:r w:rsidR="00EA10F5">
        <w:t>6</w:t>
      </w:r>
      <w:r>
        <w:t xml:space="preserve">) for </w:t>
      </w:r>
      <w:r w:rsidRPr="009200D6">
        <w:rPr>
          <w:rFonts w:ascii="Symbol" w:hAnsi="Symbol"/>
          <w:i/>
        </w:rPr>
        <w:t></w:t>
      </w:r>
      <w:r>
        <w:rPr>
          <w:rFonts w:ascii="Symbol" w:hAnsi="Symbol"/>
          <w:i/>
        </w:rPr>
        <w:t></w:t>
      </w:r>
      <w:r w:rsidRPr="000A2BE1">
        <w:rPr>
          <w:rFonts w:ascii="Times New Roman" w:hAnsi="Times New Roman"/>
        </w:rPr>
        <w:t>= 0,5.</w:t>
      </w:r>
      <w:r w:rsidR="00437167">
        <w:rPr>
          <w:rFonts w:ascii="Times New Roman" w:hAnsi="Times New Roman"/>
        </w:rPr>
        <w:t xml:space="preserve"> </w:t>
      </w:r>
      <w:r w:rsidR="00437167">
        <w:t>Compare the metrics for the two classifiers and discuss the results.</w:t>
      </w:r>
    </w:p>
    <w:p w14:paraId="70441BD9" w14:textId="77777777" w:rsidR="00A62421" w:rsidRDefault="00A62421" w:rsidP="00A32AA1">
      <w:pPr>
        <w:rPr>
          <w:u w:val="single"/>
        </w:rPr>
      </w:pPr>
    </w:p>
    <w:p w14:paraId="7FED3A41" w14:textId="5DD94BA1" w:rsidR="000A2BE1" w:rsidRPr="001729D9" w:rsidRDefault="00A62421" w:rsidP="00A32AA1">
      <w:pPr>
        <w:rPr>
          <w:u w:val="single"/>
        </w:rPr>
      </w:pPr>
      <w:r w:rsidRPr="00A62421">
        <w:t>Q</w:t>
      </w:r>
      <w:r w:rsidR="00EA10F5">
        <w:t>8</w:t>
      </w:r>
      <w:r w:rsidR="00437167">
        <w:t>. Compare and discuss the results obtained in Q8 and Q9</w:t>
      </w:r>
    </w:p>
    <w:p w14:paraId="4AE0DB81" w14:textId="77777777" w:rsidR="00A32AA1" w:rsidRDefault="00A32AA1" w:rsidP="002E2AC7">
      <w:pPr>
        <w:jc w:val="both"/>
      </w:pPr>
    </w:p>
    <w:p w14:paraId="2F51C280" w14:textId="77777777" w:rsidR="005B4B4E" w:rsidRDefault="005B4B4E" w:rsidP="002E2AC7">
      <w:pPr>
        <w:jc w:val="both"/>
      </w:pPr>
    </w:p>
    <w:p w14:paraId="6E9F6BC8" w14:textId="77777777" w:rsidR="005B4B4E" w:rsidRPr="00437167" w:rsidRDefault="005B4B4E" w:rsidP="002E2AC7">
      <w:pPr>
        <w:jc w:val="both"/>
      </w:pPr>
    </w:p>
    <w:p w14:paraId="74F6DC34" w14:textId="77777777" w:rsidR="005B4B4E" w:rsidRPr="00A32AA1" w:rsidRDefault="005B4B4E" w:rsidP="005B4B4E">
      <w:pPr>
        <w:jc w:val="both"/>
        <w:rPr>
          <w:b/>
          <w:u w:val="single"/>
        </w:rPr>
      </w:pPr>
      <w:r w:rsidRPr="00A32AA1">
        <w:rPr>
          <w:b/>
          <w:u w:val="single"/>
        </w:rPr>
        <w:t xml:space="preserve">QPSK </w:t>
      </w:r>
      <w:r>
        <w:rPr>
          <w:b/>
          <w:u w:val="single"/>
        </w:rPr>
        <w:t>and different covariance matrices (case 3</w:t>
      </w:r>
      <w:r w:rsidRPr="00A32AA1">
        <w:rPr>
          <w:b/>
          <w:u w:val="single"/>
        </w:rPr>
        <w:t>)</w:t>
      </w:r>
    </w:p>
    <w:p w14:paraId="3D6A9D2B" w14:textId="77777777" w:rsidR="00F14C2D" w:rsidRDefault="00F14C2D" w:rsidP="00F14C2D">
      <w:pPr>
        <w:rPr>
          <w:u w:val="single"/>
        </w:rPr>
      </w:pPr>
    </w:p>
    <w:p w14:paraId="3E1C5236" w14:textId="2BC868BF" w:rsidR="005B4B4E" w:rsidRDefault="00F14C2D" w:rsidP="005B4B4E">
      <w:r w:rsidRPr="000A2BE1">
        <w:t>Q</w:t>
      </w:r>
      <w:r w:rsidR="00EA10F5">
        <w:t>9</w:t>
      </w:r>
      <w:r>
        <w:t xml:space="preserve">. Include the error probabilities obtained using the linear classifier (LC) and the quadratic classifier (QC) for </w:t>
      </w:r>
      <w:r w:rsidR="00437167">
        <w:t xml:space="preserve">SNR = +5 dB and +10 </w:t>
      </w:r>
      <w:proofErr w:type="spellStart"/>
      <w:r w:rsidR="00437167">
        <w:t>dB.</w:t>
      </w:r>
      <w:proofErr w:type="spellEnd"/>
      <w:r w:rsidR="00437167">
        <w:t xml:space="preserve"> </w:t>
      </w:r>
      <w:r>
        <w:t>Compare the metrics for the two classifiers and discuss the results.</w:t>
      </w:r>
    </w:p>
    <w:p w14:paraId="5F8AC86B" w14:textId="77777777" w:rsidR="005B4B4E" w:rsidRPr="005B4B4E" w:rsidRDefault="005B4B4E" w:rsidP="005B4B4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194"/>
        <w:gridCol w:w="2633"/>
        <w:gridCol w:w="2693"/>
      </w:tblGrid>
      <w:tr w:rsidR="005B4B4E" w:rsidRPr="005B4B4E" w14:paraId="0DD4F722" w14:textId="77777777" w:rsidTr="00D056F0">
        <w:tc>
          <w:tcPr>
            <w:tcW w:w="1194" w:type="dxa"/>
            <w:vAlign w:val="center"/>
          </w:tcPr>
          <w:p w14:paraId="6A3792CD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2633" w:type="dxa"/>
            <w:vAlign w:val="center"/>
          </w:tcPr>
          <w:p w14:paraId="7107ABD2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5 dB</w:t>
            </w:r>
          </w:p>
        </w:tc>
        <w:tc>
          <w:tcPr>
            <w:tcW w:w="2693" w:type="dxa"/>
            <w:vAlign w:val="center"/>
          </w:tcPr>
          <w:p w14:paraId="4E577FF7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10 dB</w:t>
            </w:r>
          </w:p>
        </w:tc>
      </w:tr>
      <w:tr w:rsidR="005B4B4E" w:rsidRPr="005B4B4E" w14:paraId="668A838C" w14:textId="77777777" w:rsidTr="00D056F0">
        <w:tc>
          <w:tcPr>
            <w:tcW w:w="1194" w:type="dxa"/>
            <w:vAlign w:val="center"/>
          </w:tcPr>
          <w:p w14:paraId="3E198302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LC</w:t>
            </w:r>
          </w:p>
        </w:tc>
        <w:tc>
          <w:tcPr>
            <w:tcW w:w="2633" w:type="dxa"/>
            <w:vAlign w:val="center"/>
          </w:tcPr>
          <w:p w14:paraId="73C3AB48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48ED4E7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5B4B4E" w:rsidRPr="005B4B4E" w14:paraId="49C8C454" w14:textId="77777777" w:rsidTr="00D056F0">
        <w:tc>
          <w:tcPr>
            <w:tcW w:w="1194" w:type="dxa"/>
            <w:vAlign w:val="center"/>
          </w:tcPr>
          <w:p w14:paraId="6AE585B2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5B4B4E">
              <w:rPr>
                <w:rFonts w:asciiTheme="minorHAnsi" w:hAnsiTheme="minorHAnsi" w:cs="Times New Roman"/>
                <w:sz w:val="20"/>
                <w:szCs w:val="20"/>
              </w:rPr>
              <w:t>QC</w:t>
            </w:r>
          </w:p>
        </w:tc>
        <w:tc>
          <w:tcPr>
            <w:tcW w:w="2633" w:type="dxa"/>
            <w:vAlign w:val="center"/>
          </w:tcPr>
          <w:p w14:paraId="0246F6D4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777CB8C" w14:textId="77777777" w:rsidR="005B4B4E" w:rsidRPr="005B4B4E" w:rsidRDefault="005B4B4E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</w:tbl>
    <w:p w14:paraId="3620AED8" w14:textId="77777777" w:rsidR="005B4B4E" w:rsidRPr="00437167" w:rsidRDefault="005B4B4E" w:rsidP="00F14C2D"/>
    <w:p w14:paraId="052584BE" w14:textId="77777777" w:rsidR="00DC0AA5" w:rsidRDefault="00DC0AA5" w:rsidP="00DC0AA5">
      <w:r>
        <w:t xml:space="preserve">Q10. Complete the table with the theoretical eigenvalues using the formula obtained when answering Q1, and the eigenvalues computed using the </w:t>
      </w:r>
      <w:r w:rsidRPr="00D8482E">
        <w:rPr>
          <w:b/>
          <w:bCs/>
        </w:rPr>
        <w:t>sample</w:t>
      </w:r>
      <w:r>
        <w:t xml:space="preserve"> data covariance matrices. Add the code to compute the eigenvalues of each covariance matrix;  use </w:t>
      </w:r>
      <w:proofErr w:type="spellStart"/>
      <w:r w:rsidRPr="00CB2F65">
        <w:rPr>
          <w:rFonts w:ascii="Courier New" w:hAnsi="Courier New" w:cs="Courier New"/>
          <w:sz w:val="18"/>
          <w:szCs w:val="18"/>
        </w:rPr>
        <w:t>scipy.linalg.eigvals</w:t>
      </w:r>
      <w:proofErr w:type="spellEnd"/>
      <w:r>
        <w:t xml:space="preserve">  (for just one SNR value)</w:t>
      </w:r>
    </w:p>
    <w:p w14:paraId="2433B005" w14:textId="77777777" w:rsidR="003578CF" w:rsidRPr="003578CF" w:rsidRDefault="003578CF" w:rsidP="003578CF">
      <w:pPr>
        <w:autoSpaceDE w:val="0"/>
        <w:autoSpaceDN w:val="0"/>
        <w:adjustRightInd w:val="0"/>
        <w:spacing w:before="120" w:after="120"/>
        <w:jc w:val="center"/>
        <w:rPr>
          <w:rFonts w:ascii="Courier New" w:hAnsi="Courier New" w:cs="Courier New"/>
          <w:lang w:eastAsia="es-ES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114"/>
        <w:gridCol w:w="1417"/>
        <w:gridCol w:w="1512"/>
        <w:gridCol w:w="1541"/>
        <w:gridCol w:w="1512"/>
      </w:tblGrid>
      <w:tr w:rsidR="003578CF" w14:paraId="01FBE58F" w14:textId="77777777" w:rsidTr="00D056F0">
        <w:tc>
          <w:tcPr>
            <w:tcW w:w="2134" w:type="dxa"/>
            <w:vAlign w:val="center"/>
          </w:tcPr>
          <w:p w14:paraId="6DF465C3" w14:textId="440E8380" w:rsidR="003578CF" w:rsidRPr="003578CF" w:rsidRDefault="00DC0AA5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SNR=??</w:t>
            </w:r>
          </w:p>
        </w:tc>
        <w:tc>
          <w:tcPr>
            <w:tcW w:w="1433" w:type="dxa"/>
            <w:vAlign w:val="center"/>
          </w:tcPr>
          <w:p w14:paraId="53F0E1A6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Class</w:t>
            </w:r>
            <w:r w:rsidRPr="003578CF">
              <w:rPr>
                <w:rFonts w:asciiTheme="minorHAnsi" w:hAnsiTheme="minorHAnsi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530" w:type="dxa"/>
          </w:tcPr>
          <w:p w14:paraId="5B0D883A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Class 2</w:t>
            </w:r>
          </w:p>
        </w:tc>
        <w:tc>
          <w:tcPr>
            <w:tcW w:w="1559" w:type="dxa"/>
            <w:vAlign w:val="center"/>
          </w:tcPr>
          <w:p w14:paraId="312FFAA1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Class 3</w:t>
            </w:r>
          </w:p>
        </w:tc>
        <w:tc>
          <w:tcPr>
            <w:tcW w:w="1530" w:type="dxa"/>
          </w:tcPr>
          <w:p w14:paraId="18AEB900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Class 4</w:t>
            </w:r>
          </w:p>
        </w:tc>
      </w:tr>
      <w:tr w:rsidR="003578CF" w14:paraId="3E0CCFD9" w14:textId="77777777" w:rsidTr="00D056F0">
        <w:tc>
          <w:tcPr>
            <w:tcW w:w="2134" w:type="dxa"/>
            <w:vAlign w:val="center"/>
          </w:tcPr>
          <w:p w14:paraId="37A24709" w14:textId="79E5C120" w:rsidR="003578CF" w:rsidRPr="00FA2A74" w:rsidRDefault="003578CF" w:rsidP="00D056F0">
            <w:pPr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FA2A74">
              <w:rPr>
                <w:rFonts w:asciiTheme="minorHAnsi" w:hAnsiTheme="minorHAnsi" w:cs="Times New Roman"/>
                <w:sz w:val="18"/>
                <w:szCs w:val="18"/>
              </w:rPr>
              <w:t>Theoretical eigenval</w:t>
            </w:r>
            <w:r w:rsidR="00816BC9">
              <w:rPr>
                <w:rFonts w:asciiTheme="minorHAnsi" w:hAnsiTheme="minorHAnsi" w:cs="Times New Roman"/>
                <w:sz w:val="18"/>
                <w:szCs w:val="18"/>
              </w:rPr>
              <w:t>ues</w:t>
            </w:r>
          </w:p>
        </w:tc>
        <w:tc>
          <w:tcPr>
            <w:tcW w:w="1433" w:type="dxa"/>
            <w:vAlign w:val="center"/>
          </w:tcPr>
          <w:p w14:paraId="678C04ED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1A5F515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6B7D934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6149108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3578CF" w14:paraId="1B20C977" w14:textId="77777777" w:rsidTr="00D056F0">
        <w:tc>
          <w:tcPr>
            <w:tcW w:w="2134" w:type="dxa"/>
            <w:vAlign w:val="center"/>
          </w:tcPr>
          <w:p w14:paraId="0C8E9FE9" w14:textId="7BD79547" w:rsidR="003578CF" w:rsidRPr="00FA2A74" w:rsidRDefault="00FC0161" w:rsidP="00FC0161">
            <w:pPr>
              <w:rPr>
                <w:rFonts w:asciiTheme="minorHAnsi" w:hAnsiTheme="minorHAnsi" w:cs="Times New Roman"/>
                <w:sz w:val="18"/>
                <w:szCs w:val="18"/>
              </w:rPr>
            </w:pPr>
            <w:r w:rsidRPr="00FA2A74">
              <w:rPr>
                <w:rFonts w:asciiTheme="minorHAnsi" w:hAnsiTheme="minorHAnsi" w:cs="Times New Roman"/>
                <w:sz w:val="18"/>
                <w:szCs w:val="18"/>
              </w:rPr>
              <w:t xml:space="preserve"> E</w:t>
            </w:r>
            <w:r w:rsidR="003578CF" w:rsidRPr="00FA2A74">
              <w:rPr>
                <w:rFonts w:asciiTheme="minorHAnsi" w:hAnsiTheme="minorHAnsi" w:cs="Times New Roman"/>
                <w:sz w:val="18"/>
                <w:szCs w:val="18"/>
              </w:rPr>
              <w:t>igenvalue</w:t>
            </w:r>
            <w:r w:rsidR="00DC0AA5">
              <w:rPr>
                <w:rFonts w:asciiTheme="minorHAnsi" w:hAnsiTheme="minorHAnsi" w:cs="Times New Roman"/>
                <w:sz w:val="18"/>
                <w:szCs w:val="18"/>
              </w:rPr>
              <w:t>s</w:t>
            </w:r>
            <w:r w:rsidRPr="00FA2A74">
              <w:rPr>
                <w:rFonts w:asciiTheme="minorHAnsi" w:hAnsiTheme="minorHAnsi" w:cs="Times New Roman"/>
                <w:sz w:val="18"/>
                <w:szCs w:val="18"/>
              </w:rPr>
              <w:t xml:space="preserve"> from </w:t>
            </w:r>
            <w:r w:rsidR="00DC0AA5">
              <w:rPr>
                <w:rFonts w:asciiTheme="minorHAnsi" w:hAnsiTheme="minorHAnsi" w:cs="Times New Roman"/>
                <w:sz w:val="18"/>
                <w:szCs w:val="18"/>
              </w:rPr>
              <w:t>sample covariance matrices</w:t>
            </w:r>
          </w:p>
        </w:tc>
        <w:tc>
          <w:tcPr>
            <w:tcW w:w="1433" w:type="dxa"/>
            <w:vAlign w:val="center"/>
          </w:tcPr>
          <w:p w14:paraId="56996C95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6E78025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A2BFA7D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435483A" w14:textId="77777777" w:rsidR="003578CF" w:rsidRPr="003578CF" w:rsidRDefault="003578CF" w:rsidP="00D056F0">
            <w:pPr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</w:tbl>
    <w:p w14:paraId="53DD9F63" w14:textId="77777777" w:rsidR="003578CF" w:rsidRPr="009200D6" w:rsidRDefault="003578CF" w:rsidP="003578CF">
      <w:pPr>
        <w:pStyle w:val="Prrafodelista"/>
        <w:jc w:val="both"/>
        <w:rPr>
          <w:rFonts w:ascii="Times New Roman" w:hAnsi="Times New Roman"/>
        </w:rPr>
      </w:pPr>
    </w:p>
    <w:p w14:paraId="78388BE7" w14:textId="77777777" w:rsidR="00437167" w:rsidRDefault="00437167" w:rsidP="002E2AC7">
      <w:pPr>
        <w:jc w:val="both"/>
      </w:pPr>
    </w:p>
    <w:p w14:paraId="2C5C0F2F" w14:textId="338AB89C" w:rsidR="00E55F4C" w:rsidRPr="00437167" w:rsidRDefault="00E55F4C" w:rsidP="002E2AC7">
      <w:pPr>
        <w:jc w:val="both"/>
      </w:pPr>
      <w:r>
        <w:t>Q1</w:t>
      </w:r>
      <w:r w:rsidR="00EA10F5">
        <w:t>1</w:t>
      </w:r>
      <w:r>
        <w:t xml:space="preserve">. Include scatter plots for the linear and quadratic classifiers using SNR= +5 dB and SNR= +10 </w:t>
      </w:r>
      <w:proofErr w:type="spellStart"/>
      <w:r>
        <w:t>dB.</w:t>
      </w:r>
      <w:proofErr w:type="spellEnd"/>
      <w:r>
        <w:t xml:space="preserve"> Relate the shape of the clusters with the eigenvalues of the covariance matrices.</w:t>
      </w:r>
    </w:p>
    <w:p w14:paraId="62BF5810" w14:textId="77777777" w:rsidR="007D450A" w:rsidRDefault="007D450A" w:rsidP="008034A3"/>
    <w:p w14:paraId="61A23D6B" w14:textId="77777777" w:rsidR="009E03A1" w:rsidRDefault="009E03A1" w:rsidP="008034A3"/>
    <w:p w14:paraId="281B2962" w14:textId="5743BCA0" w:rsidR="009E03A1" w:rsidRPr="007D450A" w:rsidRDefault="009E03A1" w:rsidP="008034A3">
      <w:r>
        <w:t>Q1</w:t>
      </w:r>
      <w:r w:rsidR="00EA10F5">
        <w:t>2</w:t>
      </w:r>
      <w:r>
        <w:t>. Include error probabilities, scatter plots and decision boundaries. Compare the performance of the classifier and justify the results.</w:t>
      </w:r>
      <w:r w:rsidR="00D01B98">
        <w:t xml:space="preserve"> Include in your answer the new value of sigma[0].</w:t>
      </w:r>
    </w:p>
    <w:p w14:paraId="350F6394" w14:textId="77777777" w:rsidR="008034A3" w:rsidRPr="00812BBB" w:rsidRDefault="008034A3" w:rsidP="002E2AC7">
      <w:pPr>
        <w:jc w:val="both"/>
      </w:pPr>
    </w:p>
    <w:sectPr w:rsidR="008034A3" w:rsidRPr="00812BBB" w:rsidSect="00E70F0E"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E89B" w14:textId="77777777" w:rsidR="00F35238" w:rsidRDefault="00F35238" w:rsidP="0007292D">
      <w:r>
        <w:separator/>
      </w:r>
    </w:p>
  </w:endnote>
  <w:endnote w:type="continuationSeparator" w:id="0">
    <w:p w14:paraId="34C07210" w14:textId="77777777" w:rsidR="00F35238" w:rsidRDefault="00F35238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0A68" w14:textId="77777777" w:rsidR="00812BBB" w:rsidRDefault="00271A2C" w:rsidP="00271A2C">
    <w:pPr>
      <w:pStyle w:val="Encabezado"/>
      <w:tabs>
        <w:tab w:val="clear" w:pos="8504"/>
        <w:tab w:val="right" w:pos="9498"/>
      </w:tabs>
      <w:jc w:val="both"/>
    </w:pPr>
    <w:r w:rsidRPr="003203E2">
      <w:t>L</w:t>
    </w:r>
    <w:r w:rsidR="00497B3D" w:rsidRPr="003203E2">
      <w:t xml:space="preserve">ab </w:t>
    </w:r>
    <w:r w:rsidR="00812BBB">
      <w:t>1</w:t>
    </w:r>
    <w:r w:rsidR="00497B3D" w:rsidRPr="003203E2">
      <w:t xml:space="preserve">: </w:t>
    </w:r>
    <w:r w:rsidR="00812BBB">
      <w:t>MAP and Gaussian data</w:t>
    </w:r>
  </w:p>
  <w:p w14:paraId="169E2362" w14:textId="77777777" w:rsidR="00271A2C" w:rsidRPr="008C0BF3" w:rsidRDefault="004E71B4" w:rsidP="00271A2C">
    <w:pPr>
      <w:pStyle w:val="Encabezado"/>
      <w:tabs>
        <w:tab w:val="clear" w:pos="8504"/>
        <w:tab w:val="right" w:pos="9498"/>
      </w:tabs>
      <w:jc w:val="both"/>
    </w:pPr>
    <w:r>
      <w:t>Machine L</w:t>
    </w:r>
    <w:r w:rsidR="005A1B1C">
      <w:t>earning</w:t>
    </w:r>
    <w:r>
      <w:t xml:space="preserve"> from Data</w:t>
    </w:r>
    <w:r w:rsidR="00AF5D9B"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2E0EF0" w:rsidRPr="008C0BF3">
      <w:rPr>
        <w:noProof/>
      </w:rPr>
      <w:t>4</w:t>
    </w:r>
    <w:r w:rsidR="00271A2C" w:rsidRPr="00B41F25">
      <w:fldChar w:fldCharType="end"/>
    </w:r>
  </w:p>
  <w:p w14:paraId="4BC013C8" w14:textId="77777777" w:rsidR="00271A2C" w:rsidRPr="008C0BF3" w:rsidRDefault="00271A2C">
    <w:pPr>
      <w:pStyle w:val="Piedepgina"/>
    </w:pPr>
  </w:p>
  <w:p w14:paraId="22C3CDCE" w14:textId="77777777" w:rsidR="00593F6E" w:rsidRPr="008C0BF3" w:rsidRDefault="00593F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FC7A" w14:textId="77777777" w:rsidR="00F35238" w:rsidRDefault="00F35238" w:rsidP="0007292D">
      <w:r>
        <w:separator/>
      </w:r>
    </w:p>
  </w:footnote>
  <w:footnote w:type="continuationSeparator" w:id="0">
    <w:p w14:paraId="6297CB46" w14:textId="77777777" w:rsidR="00F35238" w:rsidRDefault="00F35238" w:rsidP="0007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43854"/>
    <w:multiLevelType w:val="hybridMultilevel"/>
    <w:tmpl w:val="3FAE4C5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7031"/>
    <w:multiLevelType w:val="hybridMultilevel"/>
    <w:tmpl w:val="A83809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8" w15:restartNumberingAfterBreak="0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B6033F"/>
    <w:multiLevelType w:val="hybridMultilevel"/>
    <w:tmpl w:val="7E388868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7FF8"/>
    <w:multiLevelType w:val="hybridMultilevel"/>
    <w:tmpl w:val="26C6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43452"/>
    <w:multiLevelType w:val="hybridMultilevel"/>
    <w:tmpl w:val="EF4A69E8"/>
    <w:lvl w:ilvl="0" w:tplc="040A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68FC6757"/>
    <w:multiLevelType w:val="hybridMultilevel"/>
    <w:tmpl w:val="8072F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A3B91"/>
    <w:multiLevelType w:val="hybridMultilevel"/>
    <w:tmpl w:val="36DE2F9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0416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5D1C"/>
    <w:multiLevelType w:val="hybridMultilevel"/>
    <w:tmpl w:val="8A600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83AF9"/>
    <w:multiLevelType w:val="hybridMultilevel"/>
    <w:tmpl w:val="4F9A3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42198"/>
    <w:multiLevelType w:val="hybridMultilevel"/>
    <w:tmpl w:val="16F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23534"/>
    <w:multiLevelType w:val="multilevel"/>
    <w:tmpl w:val="B0EA9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 w15:restartNumberingAfterBreak="0">
    <w:nsid w:val="7F181734"/>
    <w:multiLevelType w:val="hybridMultilevel"/>
    <w:tmpl w:val="73D4076A"/>
    <w:lvl w:ilvl="0" w:tplc="CDCA47DE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0612217">
    <w:abstractNumId w:val="15"/>
  </w:num>
  <w:num w:numId="2" w16cid:durableId="208422635">
    <w:abstractNumId w:val="16"/>
  </w:num>
  <w:num w:numId="3" w16cid:durableId="616915999">
    <w:abstractNumId w:val="7"/>
  </w:num>
  <w:num w:numId="4" w16cid:durableId="1082680992">
    <w:abstractNumId w:val="8"/>
  </w:num>
  <w:num w:numId="5" w16cid:durableId="1438524171">
    <w:abstractNumId w:val="0"/>
  </w:num>
  <w:num w:numId="6" w16cid:durableId="1405369252">
    <w:abstractNumId w:val="4"/>
  </w:num>
  <w:num w:numId="7" w16cid:durableId="55474966">
    <w:abstractNumId w:val="17"/>
  </w:num>
  <w:num w:numId="8" w16cid:durableId="544223989">
    <w:abstractNumId w:val="19"/>
  </w:num>
  <w:num w:numId="9" w16cid:durableId="1744722690">
    <w:abstractNumId w:val="18"/>
  </w:num>
  <w:num w:numId="10" w16cid:durableId="731201924">
    <w:abstractNumId w:val="3"/>
  </w:num>
  <w:num w:numId="11" w16cid:durableId="255940246">
    <w:abstractNumId w:val="2"/>
  </w:num>
  <w:num w:numId="12" w16cid:durableId="1520898843">
    <w:abstractNumId w:val="6"/>
  </w:num>
  <w:num w:numId="13" w16cid:durableId="1736590025">
    <w:abstractNumId w:val="13"/>
  </w:num>
  <w:num w:numId="14" w16cid:durableId="338578484">
    <w:abstractNumId w:val="11"/>
  </w:num>
  <w:num w:numId="15" w16cid:durableId="487669103">
    <w:abstractNumId w:val="12"/>
  </w:num>
  <w:num w:numId="16" w16cid:durableId="238171169">
    <w:abstractNumId w:val="5"/>
  </w:num>
  <w:num w:numId="17" w16cid:durableId="360204869">
    <w:abstractNumId w:val="14"/>
  </w:num>
  <w:num w:numId="18" w16cid:durableId="1412855276">
    <w:abstractNumId w:val="10"/>
  </w:num>
  <w:num w:numId="19" w16cid:durableId="1730491154">
    <w:abstractNumId w:val="23"/>
  </w:num>
  <w:num w:numId="20" w16cid:durableId="7200604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3085140">
    <w:abstractNumId w:val="22"/>
  </w:num>
  <w:num w:numId="22" w16cid:durableId="7547146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5557267">
    <w:abstractNumId w:val="1"/>
  </w:num>
  <w:num w:numId="24" w16cid:durableId="158814185">
    <w:abstractNumId w:val="20"/>
  </w:num>
  <w:num w:numId="25" w16cid:durableId="1885367163">
    <w:abstractNumId w:val="9"/>
  </w:num>
  <w:num w:numId="26" w16cid:durableId="14185542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059B5"/>
    <w:rsid w:val="0001464C"/>
    <w:rsid w:val="0001577D"/>
    <w:rsid w:val="00017071"/>
    <w:rsid w:val="00021C2F"/>
    <w:rsid w:val="000279A0"/>
    <w:rsid w:val="00032347"/>
    <w:rsid w:val="000371BF"/>
    <w:rsid w:val="00037A8A"/>
    <w:rsid w:val="00045112"/>
    <w:rsid w:val="00045765"/>
    <w:rsid w:val="00047510"/>
    <w:rsid w:val="0004762A"/>
    <w:rsid w:val="000517B0"/>
    <w:rsid w:val="00054A42"/>
    <w:rsid w:val="0006442A"/>
    <w:rsid w:val="00065BD4"/>
    <w:rsid w:val="000660D6"/>
    <w:rsid w:val="00072537"/>
    <w:rsid w:val="0007292D"/>
    <w:rsid w:val="000756BC"/>
    <w:rsid w:val="0007788E"/>
    <w:rsid w:val="00081F40"/>
    <w:rsid w:val="000846AC"/>
    <w:rsid w:val="00087759"/>
    <w:rsid w:val="00090733"/>
    <w:rsid w:val="000950AC"/>
    <w:rsid w:val="000A26E6"/>
    <w:rsid w:val="000A2BE1"/>
    <w:rsid w:val="000A4573"/>
    <w:rsid w:val="000B25AB"/>
    <w:rsid w:val="000B5F7B"/>
    <w:rsid w:val="000C5724"/>
    <w:rsid w:val="000C66ED"/>
    <w:rsid w:val="000D49F2"/>
    <w:rsid w:val="000D5B4C"/>
    <w:rsid w:val="000E0E97"/>
    <w:rsid w:val="000E2F1E"/>
    <w:rsid w:val="000E4573"/>
    <w:rsid w:val="000F21FE"/>
    <w:rsid w:val="000F73E5"/>
    <w:rsid w:val="0010349B"/>
    <w:rsid w:val="001050A7"/>
    <w:rsid w:val="001065CD"/>
    <w:rsid w:val="001065EB"/>
    <w:rsid w:val="00107453"/>
    <w:rsid w:val="00110735"/>
    <w:rsid w:val="001160D6"/>
    <w:rsid w:val="00125905"/>
    <w:rsid w:val="001370A5"/>
    <w:rsid w:val="0013763B"/>
    <w:rsid w:val="0014681D"/>
    <w:rsid w:val="00147BAF"/>
    <w:rsid w:val="001557A9"/>
    <w:rsid w:val="00165FBD"/>
    <w:rsid w:val="00170538"/>
    <w:rsid w:val="00170881"/>
    <w:rsid w:val="001729D9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D2735"/>
    <w:rsid w:val="001D2C8D"/>
    <w:rsid w:val="001D4AEF"/>
    <w:rsid w:val="001D4DCD"/>
    <w:rsid w:val="001D6922"/>
    <w:rsid w:val="001E3940"/>
    <w:rsid w:val="001F4676"/>
    <w:rsid w:val="00201E7D"/>
    <w:rsid w:val="00216216"/>
    <w:rsid w:val="00216A13"/>
    <w:rsid w:val="002230D6"/>
    <w:rsid w:val="00224663"/>
    <w:rsid w:val="00224AD9"/>
    <w:rsid w:val="00225D0D"/>
    <w:rsid w:val="00234042"/>
    <w:rsid w:val="00240048"/>
    <w:rsid w:val="0024078D"/>
    <w:rsid w:val="0024192E"/>
    <w:rsid w:val="002421A1"/>
    <w:rsid w:val="0024680E"/>
    <w:rsid w:val="0024689E"/>
    <w:rsid w:val="00250C20"/>
    <w:rsid w:val="00253C84"/>
    <w:rsid w:val="00253CA1"/>
    <w:rsid w:val="00256D6A"/>
    <w:rsid w:val="002633B1"/>
    <w:rsid w:val="002647E7"/>
    <w:rsid w:val="00264D22"/>
    <w:rsid w:val="002658C8"/>
    <w:rsid w:val="0026701F"/>
    <w:rsid w:val="00271A2C"/>
    <w:rsid w:val="00273793"/>
    <w:rsid w:val="002765BF"/>
    <w:rsid w:val="002802B6"/>
    <w:rsid w:val="00280591"/>
    <w:rsid w:val="00280C9B"/>
    <w:rsid w:val="00282178"/>
    <w:rsid w:val="00284244"/>
    <w:rsid w:val="00287A44"/>
    <w:rsid w:val="00292EBF"/>
    <w:rsid w:val="0029639F"/>
    <w:rsid w:val="002A50A0"/>
    <w:rsid w:val="002A752C"/>
    <w:rsid w:val="002B1723"/>
    <w:rsid w:val="002B3561"/>
    <w:rsid w:val="002B5A9B"/>
    <w:rsid w:val="002B5C6E"/>
    <w:rsid w:val="002C1105"/>
    <w:rsid w:val="002C2836"/>
    <w:rsid w:val="002C2B39"/>
    <w:rsid w:val="002C2D75"/>
    <w:rsid w:val="002C3CE4"/>
    <w:rsid w:val="002C52BB"/>
    <w:rsid w:val="002D0EC5"/>
    <w:rsid w:val="002E0EF0"/>
    <w:rsid w:val="002E2AC7"/>
    <w:rsid w:val="002E7DFC"/>
    <w:rsid w:val="002F0FBA"/>
    <w:rsid w:val="0030079A"/>
    <w:rsid w:val="00303251"/>
    <w:rsid w:val="00304574"/>
    <w:rsid w:val="00306EA8"/>
    <w:rsid w:val="00307D40"/>
    <w:rsid w:val="00307FB6"/>
    <w:rsid w:val="00312F5A"/>
    <w:rsid w:val="003203E2"/>
    <w:rsid w:val="00320768"/>
    <w:rsid w:val="00320D20"/>
    <w:rsid w:val="003218EA"/>
    <w:rsid w:val="00321F50"/>
    <w:rsid w:val="00321FCA"/>
    <w:rsid w:val="003252B1"/>
    <w:rsid w:val="0033516B"/>
    <w:rsid w:val="003462AF"/>
    <w:rsid w:val="00346C67"/>
    <w:rsid w:val="00346CE1"/>
    <w:rsid w:val="00347B87"/>
    <w:rsid w:val="0035109B"/>
    <w:rsid w:val="00353F88"/>
    <w:rsid w:val="00357533"/>
    <w:rsid w:val="003578CF"/>
    <w:rsid w:val="00365CA2"/>
    <w:rsid w:val="00367CD9"/>
    <w:rsid w:val="0037023B"/>
    <w:rsid w:val="003712C1"/>
    <w:rsid w:val="0037230B"/>
    <w:rsid w:val="0037554C"/>
    <w:rsid w:val="003755F0"/>
    <w:rsid w:val="003759AD"/>
    <w:rsid w:val="00393838"/>
    <w:rsid w:val="003A4CDB"/>
    <w:rsid w:val="003A4EE3"/>
    <w:rsid w:val="003B45F4"/>
    <w:rsid w:val="003D6B3C"/>
    <w:rsid w:val="003D6ED8"/>
    <w:rsid w:val="003E0B3E"/>
    <w:rsid w:val="003F20DC"/>
    <w:rsid w:val="003F54E6"/>
    <w:rsid w:val="003F7AC2"/>
    <w:rsid w:val="003F7F7C"/>
    <w:rsid w:val="004003AD"/>
    <w:rsid w:val="004038B0"/>
    <w:rsid w:val="00416383"/>
    <w:rsid w:val="0042216A"/>
    <w:rsid w:val="00426258"/>
    <w:rsid w:val="00436EF1"/>
    <w:rsid w:val="0043703E"/>
    <w:rsid w:val="00437167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679A0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7B3D"/>
    <w:rsid w:val="004A2EBE"/>
    <w:rsid w:val="004A3F76"/>
    <w:rsid w:val="004A625A"/>
    <w:rsid w:val="004B5DCA"/>
    <w:rsid w:val="004B66D8"/>
    <w:rsid w:val="004C3331"/>
    <w:rsid w:val="004C434C"/>
    <w:rsid w:val="004C4A6F"/>
    <w:rsid w:val="004C510B"/>
    <w:rsid w:val="004C6093"/>
    <w:rsid w:val="004D608B"/>
    <w:rsid w:val="004E1C01"/>
    <w:rsid w:val="004E5464"/>
    <w:rsid w:val="004E54D7"/>
    <w:rsid w:val="004E71B4"/>
    <w:rsid w:val="004F0C53"/>
    <w:rsid w:val="004F3538"/>
    <w:rsid w:val="005003FA"/>
    <w:rsid w:val="005042F8"/>
    <w:rsid w:val="005129A9"/>
    <w:rsid w:val="00513AB1"/>
    <w:rsid w:val="00521F02"/>
    <w:rsid w:val="00524B94"/>
    <w:rsid w:val="005263F4"/>
    <w:rsid w:val="00527AAA"/>
    <w:rsid w:val="005315B5"/>
    <w:rsid w:val="00533B97"/>
    <w:rsid w:val="00535CC5"/>
    <w:rsid w:val="00542972"/>
    <w:rsid w:val="0055405B"/>
    <w:rsid w:val="00556545"/>
    <w:rsid w:val="00556E3D"/>
    <w:rsid w:val="00564D90"/>
    <w:rsid w:val="005675BF"/>
    <w:rsid w:val="0056796D"/>
    <w:rsid w:val="0057150C"/>
    <w:rsid w:val="00571C07"/>
    <w:rsid w:val="00574B0A"/>
    <w:rsid w:val="00581C2D"/>
    <w:rsid w:val="0058561C"/>
    <w:rsid w:val="00586B8C"/>
    <w:rsid w:val="00591094"/>
    <w:rsid w:val="00593F6E"/>
    <w:rsid w:val="005949E2"/>
    <w:rsid w:val="00596200"/>
    <w:rsid w:val="005A0F10"/>
    <w:rsid w:val="005A141C"/>
    <w:rsid w:val="005A1B1C"/>
    <w:rsid w:val="005B18F9"/>
    <w:rsid w:val="005B1E7C"/>
    <w:rsid w:val="005B2F6A"/>
    <w:rsid w:val="005B4B4E"/>
    <w:rsid w:val="005B4FBE"/>
    <w:rsid w:val="005D4A6C"/>
    <w:rsid w:val="005E5571"/>
    <w:rsid w:val="005F7B76"/>
    <w:rsid w:val="00600262"/>
    <w:rsid w:val="006024F8"/>
    <w:rsid w:val="00606416"/>
    <w:rsid w:val="00607F98"/>
    <w:rsid w:val="00610A81"/>
    <w:rsid w:val="00615337"/>
    <w:rsid w:val="0062099F"/>
    <w:rsid w:val="006216E3"/>
    <w:rsid w:val="00625888"/>
    <w:rsid w:val="00625EDD"/>
    <w:rsid w:val="00633C16"/>
    <w:rsid w:val="006360CC"/>
    <w:rsid w:val="00636D8F"/>
    <w:rsid w:val="006464EC"/>
    <w:rsid w:val="00652E03"/>
    <w:rsid w:val="006644C5"/>
    <w:rsid w:val="00667089"/>
    <w:rsid w:val="006711B7"/>
    <w:rsid w:val="00672768"/>
    <w:rsid w:val="00672AEA"/>
    <w:rsid w:val="00672DF4"/>
    <w:rsid w:val="00674078"/>
    <w:rsid w:val="006805CB"/>
    <w:rsid w:val="006811AB"/>
    <w:rsid w:val="0068701B"/>
    <w:rsid w:val="0068735D"/>
    <w:rsid w:val="006914E2"/>
    <w:rsid w:val="00694CDB"/>
    <w:rsid w:val="006958BB"/>
    <w:rsid w:val="00695DE5"/>
    <w:rsid w:val="006A090A"/>
    <w:rsid w:val="006A52E2"/>
    <w:rsid w:val="006B1B7B"/>
    <w:rsid w:val="006C3C32"/>
    <w:rsid w:val="006C563C"/>
    <w:rsid w:val="006C5D5A"/>
    <w:rsid w:val="006D4570"/>
    <w:rsid w:val="006D4E92"/>
    <w:rsid w:val="006D63CF"/>
    <w:rsid w:val="006E019A"/>
    <w:rsid w:val="006E2F54"/>
    <w:rsid w:val="006E35AE"/>
    <w:rsid w:val="006E3AE8"/>
    <w:rsid w:val="006F06E3"/>
    <w:rsid w:val="006F07AB"/>
    <w:rsid w:val="006F57E1"/>
    <w:rsid w:val="00704D21"/>
    <w:rsid w:val="0070607F"/>
    <w:rsid w:val="007070EE"/>
    <w:rsid w:val="00712A0B"/>
    <w:rsid w:val="0071437A"/>
    <w:rsid w:val="00717193"/>
    <w:rsid w:val="0071734A"/>
    <w:rsid w:val="007214A3"/>
    <w:rsid w:val="0072172A"/>
    <w:rsid w:val="00724E6F"/>
    <w:rsid w:val="00731A44"/>
    <w:rsid w:val="00731E16"/>
    <w:rsid w:val="00735009"/>
    <w:rsid w:val="00736215"/>
    <w:rsid w:val="00736E37"/>
    <w:rsid w:val="00740794"/>
    <w:rsid w:val="00761CBA"/>
    <w:rsid w:val="00764832"/>
    <w:rsid w:val="0077509F"/>
    <w:rsid w:val="00781C5F"/>
    <w:rsid w:val="00782724"/>
    <w:rsid w:val="00785432"/>
    <w:rsid w:val="00785D40"/>
    <w:rsid w:val="0079360E"/>
    <w:rsid w:val="0079458A"/>
    <w:rsid w:val="007A0B89"/>
    <w:rsid w:val="007A360B"/>
    <w:rsid w:val="007B2052"/>
    <w:rsid w:val="007B477E"/>
    <w:rsid w:val="007B5D5F"/>
    <w:rsid w:val="007B69F9"/>
    <w:rsid w:val="007C27A6"/>
    <w:rsid w:val="007C7148"/>
    <w:rsid w:val="007C7961"/>
    <w:rsid w:val="007D0499"/>
    <w:rsid w:val="007D4203"/>
    <w:rsid w:val="007D450A"/>
    <w:rsid w:val="007E02EB"/>
    <w:rsid w:val="007E7238"/>
    <w:rsid w:val="007F1358"/>
    <w:rsid w:val="007F3795"/>
    <w:rsid w:val="008034A3"/>
    <w:rsid w:val="00803E85"/>
    <w:rsid w:val="0080484C"/>
    <w:rsid w:val="0080538B"/>
    <w:rsid w:val="008053DB"/>
    <w:rsid w:val="0080684B"/>
    <w:rsid w:val="00812BBB"/>
    <w:rsid w:val="00815D07"/>
    <w:rsid w:val="00816BC9"/>
    <w:rsid w:val="00820156"/>
    <w:rsid w:val="00821884"/>
    <w:rsid w:val="00824ADD"/>
    <w:rsid w:val="0083435A"/>
    <w:rsid w:val="008365A3"/>
    <w:rsid w:val="00844819"/>
    <w:rsid w:val="00851C0B"/>
    <w:rsid w:val="00852FF9"/>
    <w:rsid w:val="00860035"/>
    <w:rsid w:val="00860BB6"/>
    <w:rsid w:val="008612EC"/>
    <w:rsid w:val="008644EE"/>
    <w:rsid w:val="00864BB8"/>
    <w:rsid w:val="00870416"/>
    <w:rsid w:val="008705F8"/>
    <w:rsid w:val="00870D06"/>
    <w:rsid w:val="00876620"/>
    <w:rsid w:val="00877450"/>
    <w:rsid w:val="00880295"/>
    <w:rsid w:val="00881F77"/>
    <w:rsid w:val="008916DC"/>
    <w:rsid w:val="008941BD"/>
    <w:rsid w:val="008941C7"/>
    <w:rsid w:val="008A2BA6"/>
    <w:rsid w:val="008A381A"/>
    <w:rsid w:val="008A58EC"/>
    <w:rsid w:val="008B5DFD"/>
    <w:rsid w:val="008C0122"/>
    <w:rsid w:val="008C0BF3"/>
    <w:rsid w:val="008C2073"/>
    <w:rsid w:val="008C3A5E"/>
    <w:rsid w:val="008C7207"/>
    <w:rsid w:val="008C7F06"/>
    <w:rsid w:val="008D02E9"/>
    <w:rsid w:val="008D5C71"/>
    <w:rsid w:val="008D654D"/>
    <w:rsid w:val="008E0E9E"/>
    <w:rsid w:val="008E550B"/>
    <w:rsid w:val="008E6252"/>
    <w:rsid w:val="008F5755"/>
    <w:rsid w:val="0090260C"/>
    <w:rsid w:val="00907D07"/>
    <w:rsid w:val="009127F8"/>
    <w:rsid w:val="00916207"/>
    <w:rsid w:val="009164EE"/>
    <w:rsid w:val="00916581"/>
    <w:rsid w:val="00924A17"/>
    <w:rsid w:val="009254DA"/>
    <w:rsid w:val="00927313"/>
    <w:rsid w:val="00927E97"/>
    <w:rsid w:val="009354E1"/>
    <w:rsid w:val="0094159D"/>
    <w:rsid w:val="009420A8"/>
    <w:rsid w:val="00944D90"/>
    <w:rsid w:val="009455B1"/>
    <w:rsid w:val="00951D7B"/>
    <w:rsid w:val="0095244A"/>
    <w:rsid w:val="009564EF"/>
    <w:rsid w:val="009763DE"/>
    <w:rsid w:val="009861F3"/>
    <w:rsid w:val="00986A95"/>
    <w:rsid w:val="00993625"/>
    <w:rsid w:val="00995333"/>
    <w:rsid w:val="009A0DD6"/>
    <w:rsid w:val="009B20D8"/>
    <w:rsid w:val="009B6648"/>
    <w:rsid w:val="009B719A"/>
    <w:rsid w:val="009C4EA8"/>
    <w:rsid w:val="009C5701"/>
    <w:rsid w:val="009C5C28"/>
    <w:rsid w:val="009C7DBE"/>
    <w:rsid w:val="009D3C10"/>
    <w:rsid w:val="009D67AB"/>
    <w:rsid w:val="009E03A1"/>
    <w:rsid w:val="009E193C"/>
    <w:rsid w:val="009E2DAF"/>
    <w:rsid w:val="009E622A"/>
    <w:rsid w:val="009F5468"/>
    <w:rsid w:val="00A037BE"/>
    <w:rsid w:val="00A04C46"/>
    <w:rsid w:val="00A05FB1"/>
    <w:rsid w:val="00A07B23"/>
    <w:rsid w:val="00A11C90"/>
    <w:rsid w:val="00A167C8"/>
    <w:rsid w:val="00A22D70"/>
    <w:rsid w:val="00A232C6"/>
    <w:rsid w:val="00A30AF0"/>
    <w:rsid w:val="00A32AA1"/>
    <w:rsid w:val="00A34CF1"/>
    <w:rsid w:val="00A35A48"/>
    <w:rsid w:val="00A36221"/>
    <w:rsid w:val="00A3655C"/>
    <w:rsid w:val="00A37663"/>
    <w:rsid w:val="00A37752"/>
    <w:rsid w:val="00A41E95"/>
    <w:rsid w:val="00A506AB"/>
    <w:rsid w:val="00A55943"/>
    <w:rsid w:val="00A61411"/>
    <w:rsid w:val="00A62421"/>
    <w:rsid w:val="00A63C1B"/>
    <w:rsid w:val="00A77987"/>
    <w:rsid w:val="00A81850"/>
    <w:rsid w:val="00A82A79"/>
    <w:rsid w:val="00A87DEF"/>
    <w:rsid w:val="00A92511"/>
    <w:rsid w:val="00A945B7"/>
    <w:rsid w:val="00A947AF"/>
    <w:rsid w:val="00AA0153"/>
    <w:rsid w:val="00AA1350"/>
    <w:rsid w:val="00AA18A5"/>
    <w:rsid w:val="00AA31FA"/>
    <w:rsid w:val="00AA6AAF"/>
    <w:rsid w:val="00AB2749"/>
    <w:rsid w:val="00AB3CDE"/>
    <w:rsid w:val="00AB3DCF"/>
    <w:rsid w:val="00AC060A"/>
    <w:rsid w:val="00AC14B6"/>
    <w:rsid w:val="00AC18DB"/>
    <w:rsid w:val="00AC2F6B"/>
    <w:rsid w:val="00AC3660"/>
    <w:rsid w:val="00AD3785"/>
    <w:rsid w:val="00AD4C7C"/>
    <w:rsid w:val="00AD6C93"/>
    <w:rsid w:val="00AD78E8"/>
    <w:rsid w:val="00AD7FC7"/>
    <w:rsid w:val="00AE24EC"/>
    <w:rsid w:val="00AE3A10"/>
    <w:rsid w:val="00AE3B01"/>
    <w:rsid w:val="00AE50D0"/>
    <w:rsid w:val="00AF5D9B"/>
    <w:rsid w:val="00AF72CF"/>
    <w:rsid w:val="00AF7989"/>
    <w:rsid w:val="00B0673B"/>
    <w:rsid w:val="00B102D2"/>
    <w:rsid w:val="00B14946"/>
    <w:rsid w:val="00B24138"/>
    <w:rsid w:val="00B31125"/>
    <w:rsid w:val="00B3278D"/>
    <w:rsid w:val="00B32D3C"/>
    <w:rsid w:val="00B36071"/>
    <w:rsid w:val="00B41F25"/>
    <w:rsid w:val="00B51B49"/>
    <w:rsid w:val="00B629D7"/>
    <w:rsid w:val="00B63EF5"/>
    <w:rsid w:val="00B6671A"/>
    <w:rsid w:val="00B6695F"/>
    <w:rsid w:val="00B67442"/>
    <w:rsid w:val="00B72550"/>
    <w:rsid w:val="00B7535D"/>
    <w:rsid w:val="00B80169"/>
    <w:rsid w:val="00B82813"/>
    <w:rsid w:val="00B8360B"/>
    <w:rsid w:val="00B86DDE"/>
    <w:rsid w:val="00B87538"/>
    <w:rsid w:val="00B90554"/>
    <w:rsid w:val="00B908AD"/>
    <w:rsid w:val="00B91A4C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5CCB"/>
    <w:rsid w:val="00BF7A68"/>
    <w:rsid w:val="00C0463E"/>
    <w:rsid w:val="00C1309C"/>
    <w:rsid w:val="00C15DF2"/>
    <w:rsid w:val="00C20A11"/>
    <w:rsid w:val="00C26C14"/>
    <w:rsid w:val="00C276D6"/>
    <w:rsid w:val="00C3566B"/>
    <w:rsid w:val="00C52626"/>
    <w:rsid w:val="00C56AB4"/>
    <w:rsid w:val="00C573DD"/>
    <w:rsid w:val="00C711A0"/>
    <w:rsid w:val="00C725A5"/>
    <w:rsid w:val="00C851F0"/>
    <w:rsid w:val="00C87A7F"/>
    <w:rsid w:val="00C93990"/>
    <w:rsid w:val="00C97344"/>
    <w:rsid w:val="00C97D82"/>
    <w:rsid w:val="00CB06F2"/>
    <w:rsid w:val="00CC26EA"/>
    <w:rsid w:val="00CC3E6D"/>
    <w:rsid w:val="00CC42DB"/>
    <w:rsid w:val="00CC78B5"/>
    <w:rsid w:val="00CD5190"/>
    <w:rsid w:val="00CD5990"/>
    <w:rsid w:val="00CD65B2"/>
    <w:rsid w:val="00CE2FB9"/>
    <w:rsid w:val="00CE540C"/>
    <w:rsid w:val="00CE56EA"/>
    <w:rsid w:val="00CF0A05"/>
    <w:rsid w:val="00CF1785"/>
    <w:rsid w:val="00CF26BF"/>
    <w:rsid w:val="00CF2FAF"/>
    <w:rsid w:val="00CF3D0E"/>
    <w:rsid w:val="00CF58D7"/>
    <w:rsid w:val="00CF5C4D"/>
    <w:rsid w:val="00D01B98"/>
    <w:rsid w:val="00D02835"/>
    <w:rsid w:val="00D120AC"/>
    <w:rsid w:val="00D13008"/>
    <w:rsid w:val="00D131DD"/>
    <w:rsid w:val="00D17500"/>
    <w:rsid w:val="00D209CE"/>
    <w:rsid w:val="00D2723D"/>
    <w:rsid w:val="00D350E2"/>
    <w:rsid w:val="00D3588B"/>
    <w:rsid w:val="00D359B1"/>
    <w:rsid w:val="00D41AE3"/>
    <w:rsid w:val="00D422C5"/>
    <w:rsid w:val="00D46037"/>
    <w:rsid w:val="00D505DA"/>
    <w:rsid w:val="00D50FAD"/>
    <w:rsid w:val="00D5326B"/>
    <w:rsid w:val="00D56770"/>
    <w:rsid w:val="00D6031D"/>
    <w:rsid w:val="00D60745"/>
    <w:rsid w:val="00D6207D"/>
    <w:rsid w:val="00D62B2E"/>
    <w:rsid w:val="00D63A3C"/>
    <w:rsid w:val="00D66F42"/>
    <w:rsid w:val="00D676D3"/>
    <w:rsid w:val="00D836B1"/>
    <w:rsid w:val="00D84137"/>
    <w:rsid w:val="00D86ED3"/>
    <w:rsid w:val="00D90B1E"/>
    <w:rsid w:val="00D9101E"/>
    <w:rsid w:val="00D96D49"/>
    <w:rsid w:val="00DA1E9E"/>
    <w:rsid w:val="00DA2442"/>
    <w:rsid w:val="00DA5F6F"/>
    <w:rsid w:val="00DA7347"/>
    <w:rsid w:val="00DB2793"/>
    <w:rsid w:val="00DB39E2"/>
    <w:rsid w:val="00DB3FB1"/>
    <w:rsid w:val="00DB4A38"/>
    <w:rsid w:val="00DC0627"/>
    <w:rsid w:val="00DC0AA5"/>
    <w:rsid w:val="00DC3364"/>
    <w:rsid w:val="00DD1A39"/>
    <w:rsid w:val="00DD4465"/>
    <w:rsid w:val="00DD5F3B"/>
    <w:rsid w:val="00DE3F37"/>
    <w:rsid w:val="00DE4180"/>
    <w:rsid w:val="00DE5B38"/>
    <w:rsid w:val="00DF73D1"/>
    <w:rsid w:val="00E00F24"/>
    <w:rsid w:val="00E01FB9"/>
    <w:rsid w:val="00E028E4"/>
    <w:rsid w:val="00E03322"/>
    <w:rsid w:val="00E10B70"/>
    <w:rsid w:val="00E1561A"/>
    <w:rsid w:val="00E165F9"/>
    <w:rsid w:val="00E23616"/>
    <w:rsid w:val="00E24B1D"/>
    <w:rsid w:val="00E273D9"/>
    <w:rsid w:val="00E27C4E"/>
    <w:rsid w:val="00E308CA"/>
    <w:rsid w:val="00E35194"/>
    <w:rsid w:val="00E37859"/>
    <w:rsid w:val="00E43A31"/>
    <w:rsid w:val="00E450FF"/>
    <w:rsid w:val="00E54C0A"/>
    <w:rsid w:val="00E55F4C"/>
    <w:rsid w:val="00E62C5F"/>
    <w:rsid w:val="00E67291"/>
    <w:rsid w:val="00E70F0E"/>
    <w:rsid w:val="00E81AB4"/>
    <w:rsid w:val="00E94611"/>
    <w:rsid w:val="00E948AF"/>
    <w:rsid w:val="00EA10F5"/>
    <w:rsid w:val="00EA3FDF"/>
    <w:rsid w:val="00EB3BAC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D94"/>
    <w:rsid w:val="00F00619"/>
    <w:rsid w:val="00F01913"/>
    <w:rsid w:val="00F05362"/>
    <w:rsid w:val="00F0572D"/>
    <w:rsid w:val="00F05F47"/>
    <w:rsid w:val="00F116E4"/>
    <w:rsid w:val="00F12642"/>
    <w:rsid w:val="00F14469"/>
    <w:rsid w:val="00F14C2D"/>
    <w:rsid w:val="00F17153"/>
    <w:rsid w:val="00F2026B"/>
    <w:rsid w:val="00F218E8"/>
    <w:rsid w:val="00F24153"/>
    <w:rsid w:val="00F2626A"/>
    <w:rsid w:val="00F312DB"/>
    <w:rsid w:val="00F35238"/>
    <w:rsid w:val="00F36A4E"/>
    <w:rsid w:val="00F3719D"/>
    <w:rsid w:val="00F444D6"/>
    <w:rsid w:val="00F52604"/>
    <w:rsid w:val="00F52A3A"/>
    <w:rsid w:val="00F54910"/>
    <w:rsid w:val="00F554E5"/>
    <w:rsid w:val="00F61797"/>
    <w:rsid w:val="00F655A8"/>
    <w:rsid w:val="00F70779"/>
    <w:rsid w:val="00F71867"/>
    <w:rsid w:val="00F76519"/>
    <w:rsid w:val="00F828D9"/>
    <w:rsid w:val="00F86A4B"/>
    <w:rsid w:val="00F87025"/>
    <w:rsid w:val="00F90C57"/>
    <w:rsid w:val="00F90EEE"/>
    <w:rsid w:val="00F91021"/>
    <w:rsid w:val="00F91703"/>
    <w:rsid w:val="00F95023"/>
    <w:rsid w:val="00F975D4"/>
    <w:rsid w:val="00FA144E"/>
    <w:rsid w:val="00FA2A74"/>
    <w:rsid w:val="00FA507B"/>
    <w:rsid w:val="00FB46D5"/>
    <w:rsid w:val="00FC0161"/>
    <w:rsid w:val="00FC33C0"/>
    <w:rsid w:val="00FD2163"/>
    <w:rsid w:val="00FD240E"/>
    <w:rsid w:val="00FD5CCD"/>
    <w:rsid w:val="00FE381B"/>
    <w:rsid w:val="00FE4A49"/>
    <w:rsid w:val="00FE635F"/>
    <w:rsid w:val="00FF03D2"/>
    <w:rsid w:val="00FF1535"/>
    <w:rsid w:val="00FF2D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64D562"/>
  <w15:chartTrackingRefBased/>
  <w15:docId w15:val="{830E327D-CB95-834F-9322-E02FFEA8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Descripcin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1EF4D-5AD5-AF49-8CB8-D7E6FED5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C:\Users\Aina\AppData\Roaming\Microsoft\Plantillas\m-book.dot</Template>
  <TotalTime>33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/>
  <LinksUpToDate>false</LinksUpToDate>
  <CharactersWithSpaces>2923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Veronica</cp:lastModifiedBy>
  <cp:revision>31</cp:revision>
  <cp:lastPrinted>2019-10-06T11:40:00Z</cp:lastPrinted>
  <dcterms:created xsi:type="dcterms:W3CDTF">2018-08-19T21:04:00Z</dcterms:created>
  <dcterms:modified xsi:type="dcterms:W3CDTF">2023-09-24T09:39:00Z</dcterms:modified>
</cp:coreProperties>
</file>